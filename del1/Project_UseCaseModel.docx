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A0" w:rsidRPr="000879A0" w:rsidRDefault="003D7328">
      <w:pPr>
        <w:pStyle w:val="Title"/>
        <w:jc w:val="right"/>
        <w:rPr>
          <w:b w:val="0"/>
        </w:rPr>
      </w:pPr>
      <w:r>
        <w:rPr>
          <w:b w:val="0"/>
        </w:rPr>
        <w:t>University Management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B39AD">
            <w:pPr>
              <w:pStyle w:val="Tabletext"/>
            </w:pPr>
            <w:r>
              <w:t>23.03.2018</w:t>
            </w:r>
          </w:p>
        </w:tc>
        <w:tc>
          <w:tcPr>
            <w:tcW w:w="1152" w:type="dxa"/>
          </w:tcPr>
          <w:p w:rsidR="008C4393" w:rsidRPr="00D047E9" w:rsidRDefault="000879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CB39AD">
            <w:pPr>
              <w:pStyle w:val="Tabletext"/>
            </w:pPr>
            <w:r>
              <w:t>Marius Pop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545D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545D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545D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545D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7022A">
        <w:lastRenderedPageBreak/>
        <w:fldChar w:fldCharType="begin"/>
      </w:r>
      <w:r w:rsidR="0077022A">
        <w:instrText xml:space="preserve">title  \* Mergeformat </w:instrText>
      </w:r>
      <w:r w:rsidR="0077022A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7022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712156">
        <w:rPr>
          <w:b/>
          <w:sz w:val="24"/>
        </w:rPr>
        <w:t>Crud on database tables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CB39AD">
        <w:rPr>
          <w:b/>
          <w:sz w:val="24"/>
        </w:rPr>
        <w:t>professor</w:t>
      </w:r>
    </w:p>
    <w:p w:rsidR="00712156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 w:rsidR="00712156">
        <w:rPr>
          <w:b/>
          <w:sz w:val="24"/>
        </w:rPr>
        <w:t xml:space="preserve"> CRUD operations</w:t>
      </w:r>
    </w:p>
    <w:p w:rsidR="00D047E9" w:rsidRDefault="00D047E9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712156">
        <w:rPr>
          <w:b/>
          <w:sz w:val="24"/>
        </w:rPr>
        <w:t>failed CRUD operations</w:t>
      </w: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CB39AD">
        <w:rPr>
          <w:b/>
          <w:sz w:val="24"/>
        </w:rPr>
        <w:t>see details (grades/events)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CB39AD">
        <w:rPr>
          <w:b/>
          <w:sz w:val="24"/>
        </w:rPr>
        <w:t>student</w:t>
      </w:r>
    </w:p>
    <w:p w:rsidR="00712156" w:rsidRP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 w:rsidR="00CB39AD">
        <w:rPr>
          <w:b/>
          <w:sz w:val="24"/>
        </w:rPr>
        <w:t xml:space="preserve">successful </w:t>
      </w:r>
      <w:r w:rsidR="00DE0FDD">
        <w:rPr>
          <w:b/>
          <w:sz w:val="24"/>
        </w:rPr>
        <w:t>details</w:t>
      </w:r>
      <w:r w:rsidR="00CB39AD">
        <w:rPr>
          <w:b/>
          <w:sz w:val="24"/>
        </w:rPr>
        <w:t xml:space="preserve"> displayed </w:t>
      </w:r>
    </w:p>
    <w:p w:rsid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CB39AD">
        <w:rPr>
          <w:b/>
          <w:sz w:val="24"/>
        </w:rPr>
        <w:t>fail display</w:t>
      </w:r>
    </w:p>
    <w:p w:rsidR="00C46659" w:rsidRPr="00712156" w:rsidRDefault="00C46659" w:rsidP="00CB39AD">
      <w:pPr>
        <w:spacing w:line="240" w:lineRule="auto"/>
        <w:jc w:val="both"/>
        <w:rPr>
          <w:b/>
          <w:sz w:val="24"/>
        </w:rPr>
      </w:pPr>
    </w:p>
    <w:p w:rsidR="00712156" w:rsidRP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712156" w:rsidRDefault="00712156" w:rsidP="00712156">
      <w:pPr>
        <w:pStyle w:val="BodyText"/>
        <w:jc w:val="center"/>
      </w:pPr>
    </w:p>
    <w:p w:rsidR="00712156" w:rsidRDefault="00712156" w:rsidP="00712156">
      <w:pPr>
        <w:pStyle w:val="BodyText"/>
        <w:jc w:val="center"/>
      </w:pPr>
    </w:p>
    <w:p w:rsidR="00712156" w:rsidRDefault="00712156" w:rsidP="00712156">
      <w:pPr>
        <w:pStyle w:val="BodyText"/>
        <w:jc w:val="center"/>
      </w:pPr>
    </w:p>
    <w:p w:rsidR="00C46659" w:rsidRDefault="00C27D96" w:rsidP="00712156">
      <w:pPr>
        <w:pStyle w:val="BodyText"/>
        <w:jc w:val="center"/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6.15pt;height:135.25pt">
            <v:imagedata r:id="rId8" o:title="student"/>
          </v:shape>
        </w:pict>
      </w:r>
      <w:bookmarkEnd w:id="6"/>
    </w:p>
    <w:p w:rsidR="00C46659" w:rsidRPr="00712156" w:rsidRDefault="00C27D96" w:rsidP="00712156">
      <w:pPr>
        <w:pStyle w:val="BodyText"/>
        <w:jc w:val="center"/>
      </w:pPr>
      <w:r>
        <w:lastRenderedPageBreak/>
        <w:pict>
          <v:shape id="_x0000_i1025" type="#_x0000_t75" style="width:454.55pt;height:368.75pt">
            <v:imagedata r:id="rId9" o:title="prof"/>
          </v:shape>
        </w:pict>
      </w:r>
    </w:p>
    <w:sectPr w:rsidR="00C46659" w:rsidRPr="00712156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22A" w:rsidRDefault="0077022A">
      <w:pPr>
        <w:spacing w:line="240" w:lineRule="auto"/>
      </w:pPr>
      <w:r>
        <w:separator/>
      </w:r>
    </w:p>
  </w:endnote>
  <w:endnote w:type="continuationSeparator" w:id="0">
    <w:p w:rsidR="0077022A" w:rsidRDefault="00770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273D2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73D28">
            <w:t>Marius Pop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27D9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73D28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22A" w:rsidRDefault="0077022A">
      <w:pPr>
        <w:spacing w:line="240" w:lineRule="auto"/>
      </w:pPr>
      <w:r>
        <w:separator/>
      </w:r>
    </w:p>
  </w:footnote>
  <w:footnote w:type="continuationSeparator" w:id="0">
    <w:p w:rsidR="0077022A" w:rsidRDefault="00770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879A0" w:rsidRDefault="00CB39AD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Marius Pop</w:t>
    </w:r>
  </w:p>
  <w:p w:rsidR="008C4393" w:rsidRPr="000879A0" w:rsidRDefault="00CB39AD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30431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B39AD">
          <w:r>
            <w:t>University Management System</w:t>
          </w:r>
        </w:p>
      </w:tc>
      <w:tc>
        <w:tcPr>
          <w:tcW w:w="3179" w:type="dxa"/>
        </w:tcPr>
        <w:p w:rsidR="008C4393" w:rsidRDefault="00570E86" w:rsidP="000879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879A0">
          <w:r>
            <w:t xml:space="preserve">  Date:  </w:t>
          </w:r>
          <w:r w:rsidR="00CB39AD">
            <w:t>23.03.2018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CB39AD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79A0"/>
    <w:rsid w:val="000916B9"/>
    <w:rsid w:val="00174800"/>
    <w:rsid w:val="002545DF"/>
    <w:rsid w:val="00273D28"/>
    <w:rsid w:val="002D02EB"/>
    <w:rsid w:val="002E1E8C"/>
    <w:rsid w:val="003D7328"/>
    <w:rsid w:val="0056530F"/>
    <w:rsid w:val="00570E86"/>
    <w:rsid w:val="00664E4B"/>
    <w:rsid w:val="006C543D"/>
    <w:rsid w:val="00712156"/>
    <w:rsid w:val="0077022A"/>
    <w:rsid w:val="0079325F"/>
    <w:rsid w:val="008967EC"/>
    <w:rsid w:val="008C4393"/>
    <w:rsid w:val="0090593F"/>
    <w:rsid w:val="009D7035"/>
    <w:rsid w:val="00C27D96"/>
    <w:rsid w:val="00C46659"/>
    <w:rsid w:val="00C709E3"/>
    <w:rsid w:val="00CB39AD"/>
    <w:rsid w:val="00D047E9"/>
    <w:rsid w:val="00D720D3"/>
    <w:rsid w:val="00DE0FDD"/>
    <w:rsid w:val="00E2326D"/>
    <w:rsid w:val="00F9322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D8007B-70F3-4632-9BC5-3E2B021A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Marius Pop</cp:lastModifiedBy>
  <cp:revision>14</cp:revision>
  <dcterms:created xsi:type="dcterms:W3CDTF">2010-02-24T09:14:00Z</dcterms:created>
  <dcterms:modified xsi:type="dcterms:W3CDTF">2018-03-21T21:16:00Z</dcterms:modified>
</cp:coreProperties>
</file>